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66ED6" w:rsidRDefault="00C66ED6" w:rsidP="00F52FA6">
      <w:pPr>
        <w:pStyle w:val="Titel"/>
        <w:jc w:val="both"/>
        <w:rPr>
          <w:rFonts w:ascii="Verdana" w:eastAsia="Verdana" w:hAnsi="Verdana" w:cs="Verdana"/>
        </w:rPr>
      </w:pPr>
    </w:p>
    <w:p w14:paraId="1B8D8A0D" w14:textId="7B88BB16" w:rsidR="00F52FA6" w:rsidRPr="00C87492" w:rsidRDefault="005B0917" w:rsidP="00DD23E2">
      <w:pPr>
        <w:pStyle w:val="Titel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Leasing </w:t>
      </w:r>
      <w:proofErr w:type="spellStart"/>
      <w:r>
        <w:rPr>
          <w:rFonts w:ascii="Verdana" w:eastAsia="Verdana" w:hAnsi="Verdana" w:cs="Verdana"/>
        </w:rPr>
        <w:t>Comp</w:t>
      </w:r>
      <w:proofErr w:type="spellEnd"/>
    </w:p>
    <w:p w14:paraId="0A37501D" w14:textId="77777777" w:rsidR="00DD23E2" w:rsidRPr="00DD23E2" w:rsidRDefault="00DD23E2" w:rsidP="00DD23E2">
      <w:pPr>
        <w:spacing w:after="0"/>
        <w:rPr>
          <w:rFonts w:ascii="Verdana" w:eastAsia="Verdana" w:hAnsi="Verdana" w:cs="Verdana"/>
          <w:lang w:eastAsia="x-none"/>
        </w:rPr>
      </w:pPr>
    </w:p>
    <w:p w14:paraId="02EB378F" w14:textId="77777777" w:rsidR="00DD23E2" w:rsidRDefault="00DD23E2" w:rsidP="006537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535"/>
          <w:tab w:val="left" w:pos="4956"/>
          <w:tab w:val="left" w:pos="5664"/>
          <w:tab w:val="left" w:pos="7360"/>
        </w:tabs>
        <w:spacing w:after="0" w:line="240" w:lineRule="auto"/>
        <w:rPr>
          <w:rFonts w:ascii="Verdana" w:eastAsia="Verdana" w:hAnsi="Verdana" w:cs="Verdana"/>
          <w:sz w:val="28"/>
          <w:szCs w:val="28"/>
        </w:rPr>
      </w:pPr>
    </w:p>
    <w:p w14:paraId="1E09ECFC" w14:textId="77777777" w:rsidR="00F52FA6" w:rsidRPr="00C87492" w:rsidRDefault="00727B64" w:rsidP="00F52F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535"/>
          <w:tab w:val="left" w:pos="4956"/>
          <w:tab w:val="left" w:pos="5664"/>
          <w:tab w:val="left" w:pos="7360"/>
        </w:tabs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 w:rsidRPr="2D77D483">
        <w:rPr>
          <w:rFonts w:ascii="Verdana" w:eastAsia="Verdana" w:hAnsi="Verdana" w:cs="Verdana"/>
          <w:sz w:val="28"/>
          <w:szCs w:val="28"/>
        </w:rPr>
        <w:t>Handout</w:t>
      </w:r>
    </w:p>
    <w:p w14:paraId="5811D499" w14:textId="77777777" w:rsidR="00C66ED6" w:rsidRPr="00C87492" w:rsidRDefault="00C66ED6" w:rsidP="00F52F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535"/>
          <w:tab w:val="left" w:pos="4956"/>
          <w:tab w:val="left" w:pos="5664"/>
          <w:tab w:val="left" w:pos="7360"/>
        </w:tabs>
        <w:spacing w:after="0" w:line="240" w:lineRule="auto"/>
        <w:jc w:val="center"/>
        <w:rPr>
          <w:rFonts w:ascii="Verdana" w:eastAsia="Verdana" w:hAnsi="Verdana" w:cs="Verdana"/>
        </w:rPr>
      </w:pPr>
      <w:r w:rsidRPr="2D77D483">
        <w:rPr>
          <w:rFonts w:ascii="Verdana" w:eastAsia="Verdana" w:hAnsi="Verdana" w:cs="Verdana"/>
          <w:sz w:val="28"/>
          <w:szCs w:val="28"/>
        </w:rPr>
        <w:t>erstellt im Rahmen der Veranstaltung:</w:t>
      </w:r>
    </w:p>
    <w:p w14:paraId="7A804FAA" w14:textId="3EFB2523" w:rsidR="00C66ED6" w:rsidRPr="00C87492" w:rsidRDefault="005B0917" w:rsidP="00F52FA6">
      <w:pPr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Softwarengineering und IT-Projektmanagement</w:t>
      </w:r>
    </w:p>
    <w:p w14:paraId="6A05A809" w14:textId="77777777" w:rsidR="00C66ED6" w:rsidRPr="00C87492" w:rsidRDefault="00C66ED6" w:rsidP="00C66ED6">
      <w:pPr>
        <w:spacing w:after="0" w:line="240" w:lineRule="auto"/>
        <w:jc w:val="center"/>
        <w:rPr>
          <w:rFonts w:ascii="Verdana" w:eastAsia="Verdana" w:hAnsi="Verdana" w:cs="Verdana"/>
          <w:sz w:val="28"/>
          <w:szCs w:val="28"/>
        </w:rPr>
      </w:pPr>
    </w:p>
    <w:p w14:paraId="5A39BBE3" w14:textId="77777777" w:rsidR="00F52FA6" w:rsidRPr="00C87492" w:rsidRDefault="00F52FA6" w:rsidP="00C66ED6">
      <w:pPr>
        <w:spacing w:after="0" w:line="240" w:lineRule="auto"/>
        <w:jc w:val="center"/>
        <w:rPr>
          <w:rFonts w:ascii="Verdana" w:eastAsia="Verdana" w:hAnsi="Verdana" w:cs="Verdana"/>
        </w:rPr>
      </w:pPr>
    </w:p>
    <w:p w14:paraId="41C8F396" w14:textId="77777777" w:rsidR="00F52FA6" w:rsidRPr="00C87492" w:rsidRDefault="00F52FA6" w:rsidP="00C66ED6">
      <w:pPr>
        <w:spacing w:after="0" w:line="240" w:lineRule="auto"/>
        <w:jc w:val="center"/>
        <w:rPr>
          <w:rFonts w:ascii="Verdana" w:eastAsia="Verdana" w:hAnsi="Verdana" w:cs="Verdana"/>
        </w:rPr>
      </w:pPr>
    </w:p>
    <w:p w14:paraId="72A3D3EC" w14:textId="77777777" w:rsidR="00F52FA6" w:rsidRPr="00C87492" w:rsidRDefault="00F52FA6" w:rsidP="00C66ED6">
      <w:pPr>
        <w:spacing w:after="0" w:line="240" w:lineRule="auto"/>
        <w:jc w:val="center"/>
        <w:rPr>
          <w:rFonts w:ascii="Verdana" w:eastAsia="Verdana" w:hAnsi="Verdana" w:cs="Verdana"/>
        </w:rPr>
      </w:pPr>
    </w:p>
    <w:p w14:paraId="60F1D5AA" w14:textId="680F811B" w:rsidR="00F52FA6" w:rsidRDefault="00BB0DE2" w:rsidP="005A583C">
      <w:pPr>
        <w:pStyle w:val="Deckblattbeschriftung"/>
        <w:tabs>
          <w:tab w:val="left" w:pos="3686"/>
        </w:tabs>
        <w:jc w:val="left"/>
        <w:rPr>
          <w:rFonts w:ascii="Verdana" w:eastAsia="Verdana" w:hAnsi="Verdana" w:cs="Verdana"/>
        </w:rPr>
      </w:pPr>
      <w:r w:rsidRPr="2D77D483">
        <w:rPr>
          <w:rFonts w:ascii="Verdana" w:eastAsia="Verdana" w:hAnsi="Verdana" w:cs="Verdana"/>
        </w:rPr>
        <w:t xml:space="preserve">Studiengruppe: </w:t>
      </w:r>
      <w:r w:rsidR="00F52FA6" w:rsidRPr="2D77D483">
        <w:rPr>
          <w:rFonts w:ascii="Verdana" w:eastAsia="Verdana" w:hAnsi="Verdana" w:cs="Verdana"/>
        </w:rPr>
        <w:t>WS-</w:t>
      </w:r>
      <w:r w:rsidR="00727B64" w:rsidRPr="2D77D483">
        <w:rPr>
          <w:rFonts w:ascii="Verdana" w:eastAsia="Verdana" w:hAnsi="Verdana" w:cs="Verdana"/>
        </w:rPr>
        <w:t>AI-20-III</w:t>
      </w:r>
    </w:p>
    <w:p w14:paraId="0D0B940D" w14:textId="77777777" w:rsidR="002451F4" w:rsidRPr="00C87492" w:rsidRDefault="002451F4" w:rsidP="00F52FA6">
      <w:pPr>
        <w:pStyle w:val="Deckblattbeschriftung"/>
        <w:rPr>
          <w:rFonts w:ascii="Verdana" w:eastAsia="Verdana" w:hAnsi="Verdana" w:cs="Verdana"/>
        </w:rPr>
      </w:pPr>
    </w:p>
    <w:p w14:paraId="44FE57A2" w14:textId="5CF72F31" w:rsidR="00F52FA6" w:rsidRDefault="00CE62BC" w:rsidP="005A583C">
      <w:pPr>
        <w:pStyle w:val="Deckblattbeschriftung"/>
        <w:tabs>
          <w:tab w:val="left" w:pos="3686"/>
        </w:tabs>
        <w:jc w:val="left"/>
        <w:rPr>
          <w:rFonts w:ascii="Verdana" w:eastAsia="Verdana" w:hAnsi="Verdana" w:cs="Verdana"/>
        </w:rPr>
      </w:pPr>
      <w:r w:rsidRPr="03D72D39">
        <w:rPr>
          <w:rFonts w:ascii="Verdana" w:eastAsia="Verdana" w:hAnsi="Verdana" w:cs="Verdana"/>
        </w:rPr>
        <w:t>Name Studierende</w:t>
      </w:r>
      <w:r w:rsidR="00BB0DE2" w:rsidRPr="03D72D39">
        <w:rPr>
          <w:rFonts w:ascii="Verdana" w:eastAsia="Verdana" w:hAnsi="Verdana" w:cs="Verdana"/>
        </w:rPr>
        <w:t>:</w:t>
      </w:r>
      <w:r w:rsidR="005A583C">
        <w:rPr>
          <w:rFonts w:ascii="Verdana" w:eastAsia="Verdana" w:hAnsi="Verdana" w:cs="Verdana"/>
        </w:rPr>
        <w:t xml:space="preserve"> Jan Bauer</w:t>
      </w:r>
      <w:r w:rsidR="00727B64" w:rsidRPr="03D72D39">
        <w:rPr>
          <w:rFonts w:ascii="Verdana" w:eastAsia="Verdana" w:hAnsi="Verdana" w:cs="Verdana"/>
        </w:rPr>
        <w:t>, Jan Felix Köhler, Alexander Lehmpfuhl, Rafael Vlah</w:t>
      </w:r>
    </w:p>
    <w:p w14:paraId="273FEE22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302AD473" w14:textId="4FE52D94" w:rsidR="005A583C" w:rsidRDefault="005A583C" w:rsidP="00840B2D">
      <w:pPr>
        <w:pStyle w:val="Deckblattbeschriftung"/>
        <w:tabs>
          <w:tab w:val="left" w:pos="3686"/>
        </w:tabs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Matrikelnummern: </w:t>
      </w:r>
      <w:r w:rsidR="00840B2D">
        <w:rPr>
          <w:rFonts w:ascii="Verdana" w:eastAsia="Verdana" w:hAnsi="Verdana" w:cs="Verdana"/>
        </w:rPr>
        <w:t>208765,</w:t>
      </w:r>
      <w:r w:rsidR="006537ED">
        <w:rPr>
          <w:rFonts w:ascii="Verdana" w:eastAsia="Verdana" w:hAnsi="Verdana" w:cs="Verdana"/>
        </w:rPr>
        <w:t xml:space="preserve"> 208619</w:t>
      </w:r>
      <w:r w:rsidR="00840B2D">
        <w:rPr>
          <w:rFonts w:ascii="Verdana" w:eastAsia="Verdana" w:hAnsi="Verdana" w:cs="Verdana"/>
        </w:rPr>
        <w:t xml:space="preserve">  ,</w:t>
      </w:r>
      <w:r w:rsidR="006E7201">
        <w:rPr>
          <w:rFonts w:ascii="Verdana" w:eastAsia="Verdana" w:hAnsi="Verdana" w:cs="Verdana"/>
        </w:rPr>
        <w:t xml:space="preserve"> </w:t>
      </w:r>
      <w:r w:rsidR="00840B2D">
        <w:rPr>
          <w:rFonts w:ascii="Verdana" w:eastAsia="Verdana" w:hAnsi="Verdana" w:cs="Verdana"/>
        </w:rPr>
        <w:t>208706, 208705</w:t>
      </w:r>
      <w:r>
        <w:rPr>
          <w:rFonts w:ascii="Verdana" w:eastAsia="Verdana" w:hAnsi="Verdana" w:cs="Verdana"/>
        </w:rPr>
        <w:t xml:space="preserve">   </w:t>
      </w:r>
      <w:r>
        <w:rPr>
          <w:rFonts w:ascii="Verdana" w:eastAsia="Verdana" w:hAnsi="Verdana" w:cs="Verdana"/>
        </w:rPr>
        <w:tab/>
      </w:r>
    </w:p>
    <w:p w14:paraId="305AF9ED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10CAAA43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789285D9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4C212528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1469498F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4342AF61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1D776F24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453C875F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4099B205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72819A19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66EA270F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78515E7A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4329C273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38C6627F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p w14:paraId="572AAFEF" w14:textId="77777777" w:rsidR="005A583C" w:rsidRDefault="005A583C" w:rsidP="005B58CD">
      <w:pPr>
        <w:pStyle w:val="Deckblattbeschriftung"/>
        <w:tabs>
          <w:tab w:val="left" w:pos="3686"/>
        </w:tabs>
        <w:rPr>
          <w:rFonts w:ascii="Verdana" w:eastAsia="Verdana" w:hAnsi="Verdana" w:cs="Verdana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4"/>
          <w:szCs w:val="22"/>
          <w:lang w:eastAsia="en-US"/>
        </w:rPr>
        <w:id w:val="-1397359705"/>
        <w:docPartObj>
          <w:docPartGallery w:val="Table of Contents"/>
          <w:docPartUnique/>
        </w:docPartObj>
      </w:sdtPr>
      <w:sdtEndPr/>
      <w:sdtContent>
        <w:p w14:paraId="67E26DDD" w14:textId="1D90C826" w:rsidR="00AB128A" w:rsidRDefault="00AB128A">
          <w:pPr>
            <w:pStyle w:val="Inhaltsverzeichnisberschrift"/>
          </w:pPr>
          <w:r>
            <w:t>Inhalt</w:t>
          </w:r>
        </w:p>
        <w:p w14:paraId="14F47977" w14:textId="39D6063D" w:rsidR="00AB128A" w:rsidRDefault="00AB128A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01260" w:history="1">
            <w:r w:rsidRPr="008633BE">
              <w:rPr>
                <w:rStyle w:val="Hyperlink"/>
                <w:noProof/>
              </w:rPr>
              <w:t xml:space="preserve">1    </w:t>
            </w:r>
            <w:r>
              <w:rPr>
                <w:rStyle w:val="Hyperlink"/>
                <w:noProof/>
              </w:rPr>
              <w:t xml:space="preserve"> </w:t>
            </w:r>
            <w:r w:rsidRPr="008633BE"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 xml:space="preserve">        </w:t>
            </w:r>
            <w:r w:rsidRPr="008633BE">
              <w:rPr>
                <w:rStyle w:val="Hyperlink"/>
                <w:noProof/>
              </w:rPr>
              <w:t>Kurzbeschreibung Projektgegenstand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_Toc115301260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770B" w14:textId="65138B5B" w:rsidR="00AB128A" w:rsidRDefault="00533C0F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de-DE"/>
            </w:rPr>
          </w:pPr>
          <w:hyperlink w:anchor="_Toc115301261" w:history="1">
            <w:r w:rsidR="00AB128A" w:rsidRPr="008633BE">
              <w:rPr>
                <w:rStyle w:val="Hyperlink"/>
                <w:noProof/>
              </w:rPr>
              <w:t>2</w:t>
            </w:r>
            <w:r w:rsidR="00AB128A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de-DE"/>
              </w:rPr>
              <w:tab/>
            </w:r>
            <w:r w:rsidR="00AB128A" w:rsidRPr="008633BE">
              <w:rPr>
                <w:rStyle w:val="Hyperlink"/>
                <w:noProof/>
              </w:rPr>
              <w:t>Technischer Lösungsansatz</w:t>
            </w:r>
            <w:r w:rsidR="00AB128A">
              <w:rPr>
                <w:noProof/>
                <w:webHidden/>
              </w:rPr>
              <w:tab/>
            </w:r>
            <w:r w:rsidR="00AB128A">
              <w:rPr>
                <w:noProof/>
                <w:webHidden/>
              </w:rPr>
              <w:fldChar w:fldCharType="begin"/>
            </w:r>
            <w:r w:rsidR="00AB128A">
              <w:rPr>
                <w:noProof/>
                <w:webHidden/>
              </w:rPr>
              <w:instrText xml:space="preserve"> PAGEREF _Toc115301261 \h </w:instrText>
            </w:r>
            <w:r w:rsidR="00AB128A">
              <w:rPr>
                <w:noProof/>
                <w:webHidden/>
              </w:rPr>
            </w:r>
            <w:r w:rsidR="00AB128A">
              <w:rPr>
                <w:noProof/>
                <w:webHidden/>
              </w:rPr>
              <w:fldChar w:fldCharType="separate"/>
            </w:r>
            <w:r w:rsidR="00AB128A">
              <w:rPr>
                <w:noProof/>
                <w:webHidden/>
              </w:rPr>
              <w:t>3</w:t>
            </w:r>
            <w:r w:rsidR="00AB128A">
              <w:rPr>
                <w:noProof/>
                <w:webHidden/>
              </w:rPr>
              <w:fldChar w:fldCharType="end"/>
            </w:r>
          </w:hyperlink>
        </w:p>
        <w:p w14:paraId="34B785F0" w14:textId="2607EEDB" w:rsidR="00AB128A" w:rsidRDefault="00533C0F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de-DE"/>
            </w:rPr>
          </w:pPr>
          <w:hyperlink w:anchor="_Toc115301262" w:history="1">
            <w:r w:rsidR="00AB128A" w:rsidRPr="008633BE">
              <w:rPr>
                <w:rStyle w:val="Hyperlink"/>
                <w:noProof/>
              </w:rPr>
              <w:t>3</w:t>
            </w:r>
            <w:r w:rsidR="00AB128A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de-DE"/>
              </w:rPr>
              <w:tab/>
            </w:r>
            <w:r w:rsidR="00AB128A" w:rsidRPr="008633BE">
              <w:rPr>
                <w:rStyle w:val="Hyperlink"/>
                <w:noProof/>
              </w:rPr>
              <w:t>Projektstrukturplan</w:t>
            </w:r>
            <w:r w:rsidR="00AB128A">
              <w:rPr>
                <w:noProof/>
                <w:webHidden/>
              </w:rPr>
              <w:tab/>
            </w:r>
            <w:r w:rsidR="00AB128A">
              <w:rPr>
                <w:noProof/>
                <w:webHidden/>
              </w:rPr>
              <w:fldChar w:fldCharType="begin"/>
            </w:r>
            <w:r w:rsidR="00AB128A">
              <w:rPr>
                <w:noProof/>
                <w:webHidden/>
              </w:rPr>
              <w:instrText xml:space="preserve"> PAGEREF _Toc115301262 \h </w:instrText>
            </w:r>
            <w:r w:rsidR="00AB128A">
              <w:rPr>
                <w:noProof/>
                <w:webHidden/>
              </w:rPr>
            </w:r>
            <w:r w:rsidR="00AB128A">
              <w:rPr>
                <w:noProof/>
                <w:webHidden/>
              </w:rPr>
              <w:fldChar w:fldCharType="separate"/>
            </w:r>
            <w:r w:rsidR="00AB128A">
              <w:rPr>
                <w:noProof/>
                <w:webHidden/>
              </w:rPr>
              <w:t>3</w:t>
            </w:r>
            <w:r w:rsidR="00AB128A">
              <w:rPr>
                <w:noProof/>
                <w:webHidden/>
              </w:rPr>
              <w:fldChar w:fldCharType="end"/>
            </w:r>
          </w:hyperlink>
        </w:p>
        <w:p w14:paraId="7F9A10B8" w14:textId="043CC55C" w:rsidR="00AB128A" w:rsidRDefault="00533C0F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de-DE"/>
            </w:rPr>
          </w:pPr>
          <w:hyperlink w:anchor="_Toc115301263" w:history="1">
            <w:r w:rsidR="00AB128A" w:rsidRPr="008633BE">
              <w:rPr>
                <w:rStyle w:val="Hyperlink"/>
                <w:noProof/>
              </w:rPr>
              <w:t>4</w:t>
            </w:r>
            <w:r w:rsidR="00AB128A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de-DE"/>
              </w:rPr>
              <w:tab/>
            </w:r>
            <w:r w:rsidR="00AB128A" w:rsidRPr="008633BE">
              <w:rPr>
                <w:rStyle w:val="Hyperlink"/>
                <w:noProof/>
              </w:rPr>
              <w:t>Klassendiagramm</w:t>
            </w:r>
            <w:r w:rsidR="00AB128A">
              <w:rPr>
                <w:noProof/>
                <w:webHidden/>
              </w:rPr>
              <w:tab/>
            </w:r>
            <w:r w:rsidR="00AB128A">
              <w:rPr>
                <w:noProof/>
                <w:webHidden/>
              </w:rPr>
              <w:fldChar w:fldCharType="begin"/>
            </w:r>
            <w:r w:rsidR="00AB128A">
              <w:rPr>
                <w:noProof/>
                <w:webHidden/>
              </w:rPr>
              <w:instrText xml:space="preserve"> PAGEREF _Toc115301263 \h </w:instrText>
            </w:r>
            <w:r w:rsidR="00AB128A">
              <w:rPr>
                <w:noProof/>
                <w:webHidden/>
              </w:rPr>
            </w:r>
            <w:r w:rsidR="00AB128A">
              <w:rPr>
                <w:noProof/>
                <w:webHidden/>
              </w:rPr>
              <w:fldChar w:fldCharType="separate"/>
            </w:r>
            <w:r w:rsidR="00AB128A">
              <w:rPr>
                <w:noProof/>
                <w:webHidden/>
              </w:rPr>
              <w:t>3</w:t>
            </w:r>
            <w:r w:rsidR="00AB128A">
              <w:rPr>
                <w:noProof/>
                <w:webHidden/>
              </w:rPr>
              <w:fldChar w:fldCharType="end"/>
            </w:r>
          </w:hyperlink>
        </w:p>
        <w:p w14:paraId="54804D17" w14:textId="2A49150E" w:rsidR="00AB128A" w:rsidRDefault="00533C0F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de-DE"/>
            </w:rPr>
          </w:pPr>
          <w:hyperlink w:anchor="_Toc115301264" w:history="1">
            <w:r w:rsidR="00AB128A" w:rsidRPr="008633BE">
              <w:rPr>
                <w:rStyle w:val="Hyperlink"/>
                <w:noProof/>
              </w:rPr>
              <w:t>5</w:t>
            </w:r>
            <w:r w:rsidR="00AB128A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de-DE"/>
              </w:rPr>
              <w:tab/>
            </w:r>
            <w:r w:rsidR="00AB128A" w:rsidRPr="008633BE">
              <w:rPr>
                <w:rStyle w:val="Hyperlink"/>
                <w:noProof/>
              </w:rPr>
              <w:t>Mensch-Machine Schnittstellen</w:t>
            </w:r>
            <w:r w:rsidR="00AB128A">
              <w:rPr>
                <w:noProof/>
                <w:webHidden/>
              </w:rPr>
              <w:tab/>
            </w:r>
            <w:r w:rsidR="00AB128A">
              <w:rPr>
                <w:noProof/>
                <w:webHidden/>
              </w:rPr>
              <w:fldChar w:fldCharType="begin"/>
            </w:r>
            <w:r w:rsidR="00AB128A">
              <w:rPr>
                <w:noProof/>
                <w:webHidden/>
              </w:rPr>
              <w:instrText xml:space="preserve"> PAGEREF _Toc115301264 \h </w:instrText>
            </w:r>
            <w:r w:rsidR="00AB128A">
              <w:rPr>
                <w:noProof/>
                <w:webHidden/>
              </w:rPr>
            </w:r>
            <w:r w:rsidR="00AB128A">
              <w:rPr>
                <w:noProof/>
                <w:webHidden/>
              </w:rPr>
              <w:fldChar w:fldCharType="separate"/>
            </w:r>
            <w:r w:rsidR="00AB128A">
              <w:rPr>
                <w:noProof/>
                <w:webHidden/>
              </w:rPr>
              <w:t>3</w:t>
            </w:r>
            <w:r w:rsidR="00AB128A">
              <w:rPr>
                <w:noProof/>
                <w:webHidden/>
              </w:rPr>
              <w:fldChar w:fldCharType="end"/>
            </w:r>
          </w:hyperlink>
        </w:p>
        <w:p w14:paraId="749DA32E" w14:textId="591A5B13" w:rsidR="00AB128A" w:rsidRDefault="00AB128A">
          <w:r>
            <w:rPr>
              <w:b/>
              <w:bCs/>
            </w:rPr>
            <w:fldChar w:fldCharType="end"/>
          </w:r>
        </w:p>
      </w:sdtContent>
    </w:sdt>
    <w:p w14:paraId="3624FA45" w14:textId="233113B4" w:rsidR="03D72D39" w:rsidRDefault="03D72D39" w:rsidP="03D72D39">
      <w:pPr>
        <w:pStyle w:val="Verzeichnis1"/>
        <w:tabs>
          <w:tab w:val="right" w:leader="dot" w:pos="9060"/>
          <w:tab w:val="left" w:pos="480"/>
        </w:tabs>
        <w:rPr>
          <w:bCs/>
          <w:szCs w:val="24"/>
        </w:rPr>
      </w:pPr>
    </w:p>
    <w:p w14:paraId="233EFB4B" w14:textId="2AFA9F71" w:rsidR="03D72D39" w:rsidRDefault="03D72D39" w:rsidP="03D72D39">
      <w:pPr>
        <w:pStyle w:val="Deckblattbeschriftung"/>
        <w:tabs>
          <w:tab w:val="left" w:pos="3686"/>
        </w:tabs>
        <w:rPr>
          <w:szCs w:val="24"/>
        </w:rPr>
      </w:pPr>
    </w:p>
    <w:p w14:paraId="0E27B00A" w14:textId="77777777" w:rsidR="00F52FA6" w:rsidRPr="00C87492" w:rsidRDefault="00F52FA6" w:rsidP="00F52FA6">
      <w:pPr>
        <w:pStyle w:val="Deckblattbeschriftung"/>
        <w:rPr>
          <w:rFonts w:ascii="Verdana" w:eastAsia="Verdana" w:hAnsi="Verdana" w:cs="Verdana"/>
        </w:rPr>
      </w:pPr>
    </w:p>
    <w:p w14:paraId="2DDEA350" w14:textId="312F4858" w:rsidR="00106923" w:rsidRDefault="00ED337A" w:rsidP="00AB128A">
      <w:pPr>
        <w:pStyle w:val="berschrift1"/>
      </w:pPr>
      <w:r w:rsidRPr="03D72D39">
        <w:br w:type="page"/>
      </w:r>
    </w:p>
    <w:p w14:paraId="299186E4" w14:textId="39E7608F" w:rsidR="00AB128A" w:rsidRDefault="00AB128A" w:rsidP="00194516">
      <w:pPr>
        <w:pStyle w:val="berschrift1"/>
        <w:numPr>
          <w:ilvl w:val="0"/>
          <w:numId w:val="0"/>
        </w:numPr>
      </w:pPr>
      <w:r>
        <w:lastRenderedPageBreak/>
        <w:t xml:space="preserve">1     </w:t>
      </w:r>
      <w:bookmarkStart w:id="0" w:name="_Toc115301260"/>
      <w:r w:rsidRPr="00AB128A">
        <w:t>Kurzbeschreibung Projektgegenstand</w:t>
      </w:r>
      <w:bookmarkEnd w:id="0"/>
    </w:p>
    <w:p w14:paraId="7B09E777" w14:textId="5AF6BC30" w:rsidR="00194516" w:rsidRPr="00194516" w:rsidRDefault="00426945" w:rsidP="00194516">
      <w:pPr>
        <w:rPr>
          <w:lang w:eastAsia="x-none"/>
        </w:rPr>
      </w:pPr>
      <w:r>
        <w:rPr>
          <w:lang w:eastAsia="x-none"/>
        </w:rPr>
        <w:t xml:space="preserve">Unsere Gruppe befasst sich mit der Software eines Leasing Vergleichsportals. Dabei werden die Autos der Webseiten Leasingmarkt.de und sixt-neuwagen.de miteinander verglichen. Mithilfe eines Filters kann der User beliebig nach dem Preis, der Laufzeit oder dem Kilometerstand filtern. Wenn sich der User das jeweilige Angebot anschauen will, </w:t>
      </w:r>
      <w:r w:rsidR="00E61EDE">
        <w:rPr>
          <w:lang w:eastAsia="x-none"/>
        </w:rPr>
        <w:t xml:space="preserve">wird er </w:t>
      </w:r>
      <w:r w:rsidR="00B039A1">
        <w:rPr>
          <w:lang w:eastAsia="x-none"/>
        </w:rPr>
        <w:t>zur weiteren Beschreibung geleitet</w:t>
      </w:r>
      <w:r>
        <w:rPr>
          <w:lang w:eastAsia="x-none"/>
        </w:rPr>
        <w:t xml:space="preserve">.   </w:t>
      </w:r>
      <w:bookmarkStart w:id="1" w:name="_GoBack"/>
      <w:bookmarkEnd w:id="1"/>
    </w:p>
    <w:p w14:paraId="0FFE6550" w14:textId="7B7D74A8" w:rsidR="00AB128A" w:rsidRDefault="00AB128A" w:rsidP="00AB128A">
      <w:pPr>
        <w:pStyle w:val="berschrift1"/>
      </w:pPr>
      <w:bookmarkStart w:id="2" w:name="_Toc115301261"/>
      <w:r>
        <w:t>Technischer Lösungsansatz</w:t>
      </w:r>
      <w:bookmarkEnd w:id="2"/>
    </w:p>
    <w:p w14:paraId="16F13F8E" w14:textId="557A6457" w:rsidR="009C7A1C" w:rsidRPr="009C7A1C" w:rsidRDefault="009C7A1C" w:rsidP="009C7A1C">
      <w:pPr>
        <w:rPr>
          <w:lang w:eastAsia="x-none"/>
        </w:rPr>
      </w:pPr>
      <w:r>
        <w:rPr>
          <w:lang w:eastAsia="x-none"/>
        </w:rPr>
        <w:t xml:space="preserve">Die Scraper, die für das Herausziehen der Information der Autos verwendet werden, werden per Python </w:t>
      </w:r>
      <w:proofErr w:type="spellStart"/>
      <w:r>
        <w:rPr>
          <w:lang w:eastAsia="x-none"/>
        </w:rPr>
        <w:t>Libary</w:t>
      </w:r>
      <w:proofErr w:type="spellEnd"/>
      <w:r>
        <w:rPr>
          <w:lang w:eastAsia="x-none"/>
        </w:rPr>
        <w:t xml:space="preserve"> </w:t>
      </w:r>
      <w:proofErr w:type="spellStart"/>
      <w:r>
        <w:rPr>
          <w:lang w:eastAsia="x-none"/>
        </w:rPr>
        <w:t>Scrapy</w:t>
      </w:r>
      <w:proofErr w:type="spellEnd"/>
      <w:r>
        <w:rPr>
          <w:lang w:eastAsia="x-none"/>
        </w:rPr>
        <w:t xml:space="preserve"> aufgesetzt. Die Webseite wird dabei mit Wordpress aufgebaut. </w:t>
      </w:r>
      <w:r w:rsidR="0018227E">
        <w:rPr>
          <w:lang w:eastAsia="x-none"/>
        </w:rPr>
        <w:t xml:space="preserve">Zum Testen der Oberfläche verwenden wir </w:t>
      </w:r>
      <w:proofErr w:type="spellStart"/>
      <w:r w:rsidR="0018227E">
        <w:rPr>
          <w:lang w:eastAsia="x-none"/>
        </w:rPr>
        <w:t>Selenium</w:t>
      </w:r>
      <w:proofErr w:type="spellEnd"/>
      <w:r w:rsidR="0018227E">
        <w:rPr>
          <w:lang w:eastAsia="x-none"/>
        </w:rPr>
        <w:t xml:space="preserve">. Per </w:t>
      </w:r>
      <w:proofErr w:type="spellStart"/>
      <w:r w:rsidR="0018227E">
        <w:rPr>
          <w:lang w:eastAsia="x-none"/>
        </w:rPr>
        <w:t>Crontabs</w:t>
      </w:r>
      <w:proofErr w:type="spellEnd"/>
      <w:r w:rsidR="0018227E">
        <w:rPr>
          <w:lang w:eastAsia="x-none"/>
        </w:rPr>
        <w:t xml:space="preserve"> werden die Tests und </w:t>
      </w:r>
      <w:proofErr w:type="spellStart"/>
      <w:r w:rsidR="0018227E">
        <w:rPr>
          <w:lang w:eastAsia="x-none"/>
        </w:rPr>
        <w:t>Scraper</w:t>
      </w:r>
      <w:proofErr w:type="spellEnd"/>
      <w:r w:rsidR="0018227E">
        <w:rPr>
          <w:lang w:eastAsia="x-none"/>
        </w:rPr>
        <w:t xml:space="preserve"> automatisiert.</w:t>
      </w:r>
    </w:p>
    <w:p w14:paraId="01BB5CBF" w14:textId="0C3629A6" w:rsidR="00AB128A" w:rsidRDefault="00AB128A" w:rsidP="00AB128A">
      <w:pPr>
        <w:pStyle w:val="berschrift1"/>
      </w:pPr>
      <w:bookmarkStart w:id="3" w:name="_Toc115301262"/>
      <w:r>
        <w:t>Projektstrukturplan</w:t>
      </w:r>
      <w:bookmarkEnd w:id="3"/>
    </w:p>
    <w:p w14:paraId="14E88BBE" w14:textId="3845A19C" w:rsidR="00A11750" w:rsidRPr="00A11750" w:rsidRDefault="00A11750" w:rsidP="00A11750">
      <w:pPr>
        <w:rPr>
          <w:lang w:eastAsia="x-none"/>
        </w:rPr>
      </w:pPr>
      <w:r>
        <w:rPr>
          <w:noProof/>
        </w:rPr>
        <w:drawing>
          <wp:inline distT="0" distB="0" distL="0" distR="0" wp14:anchorId="6255B03E" wp14:editId="704A76DD">
            <wp:extent cx="5759450" cy="2580933"/>
            <wp:effectExtent l="0" t="0" r="0" b="0"/>
            <wp:docPr id="3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809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E97F46" w14:textId="4E19D07E" w:rsidR="00AB128A" w:rsidRDefault="00AB128A" w:rsidP="00AB128A">
      <w:pPr>
        <w:pStyle w:val="berschrift1"/>
      </w:pPr>
      <w:bookmarkStart w:id="4" w:name="_Toc115301263"/>
      <w:r>
        <w:lastRenderedPageBreak/>
        <w:t>Klassendiagramm</w:t>
      </w:r>
      <w:bookmarkEnd w:id="4"/>
    </w:p>
    <w:p w14:paraId="4F604385" w14:textId="50C6B4B8" w:rsidR="009C7A1C" w:rsidRDefault="009C7A1C" w:rsidP="009C7A1C">
      <w:pPr>
        <w:rPr>
          <w:lang w:eastAsia="x-none"/>
        </w:rPr>
      </w:pPr>
      <w:r>
        <w:rPr>
          <w:noProof/>
        </w:rPr>
        <w:drawing>
          <wp:inline distT="0" distB="0" distL="0" distR="0" wp14:anchorId="1CF63C09" wp14:editId="71DB0C8D">
            <wp:extent cx="5759450" cy="45415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27F4" w14:textId="479B0775" w:rsidR="009C7A1C" w:rsidRDefault="009C7A1C" w:rsidP="009C7A1C">
      <w:pPr>
        <w:rPr>
          <w:lang w:eastAsia="x-none"/>
        </w:rPr>
      </w:pPr>
    </w:p>
    <w:p w14:paraId="2179E9E6" w14:textId="77777777" w:rsidR="009C7A1C" w:rsidRPr="009C7A1C" w:rsidRDefault="009C7A1C" w:rsidP="009C7A1C">
      <w:pPr>
        <w:rPr>
          <w:lang w:eastAsia="x-none"/>
        </w:rPr>
      </w:pPr>
    </w:p>
    <w:p w14:paraId="70D4694B" w14:textId="73BEE1CF" w:rsidR="00AB128A" w:rsidRDefault="00AB128A" w:rsidP="00AB128A">
      <w:pPr>
        <w:pStyle w:val="berschrift1"/>
      </w:pPr>
      <w:bookmarkStart w:id="5" w:name="_Toc115301264"/>
      <w:r>
        <w:lastRenderedPageBreak/>
        <w:t>Mensch-</w:t>
      </w:r>
      <w:proofErr w:type="spellStart"/>
      <w:r>
        <w:t>Machine</w:t>
      </w:r>
      <w:proofErr w:type="spellEnd"/>
      <w:r>
        <w:t xml:space="preserve"> Schnittstellen</w:t>
      </w:r>
      <w:bookmarkEnd w:id="5"/>
    </w:p>
    <w:p w14:paraId="0BDEFB2C" w14:textId="77777777" w:rsidR="00A11750" w:rsidRDefault="00A11750" w:rsidP="00A11750">
      <w:pPr>
        <w:keepNext/>
      </w:pPr>
      <w:r>
        <w:rPr>
          <w:noProof/>
          <w:lang w:eastAsia="x-none"/>
        </w:rPr>
        <w:drawing>
          <wp:inline distT="0" distB="0" distL="0" distR="0" wp14:anchorId="54939D32" wp14:editId="59626B84">
            <wp:extent cx="5759450" cy="186309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C732" w14:textId="475BF63A" w:rsidR="00A11750" w:rsidRDefault="00A11750" w:rsidP="00A11750">
      <w:pPr>
        <w:pStyle w:val="Beschriftung"/>
        <w:ind w:left="3540" w:firstLine="708"/>
        <w:jc w:val="both"/>
        <w:rPr>
          <w:lang w:eastAsia="x-none"/>
        </w:rPr>
      </w:pPr>
      <w:r>
        <w:rPr>
          <w:lang w:eastAsia="x-none"/>
        </w:rPr>
        <w:fldChar w:fldCharType="begin"/>
      </w:r>
      <w:r>
        <w:rPr>
          <w:lang w:eastAsia="x-none"/>
        </w:rPr>
        <w:instrText xml:space="preserve"> SEQ Abbildung \* ARABIC </w:instrText>
      </w:r>
      <w:r>
        <w:rPr>
          <w:lang w:eastAsia="x-none"/>
        </w:rPr>
        <w:fldChar w:fldCharType="separate"/>
      </w:r>
      <w:r>
        <w:rPr>
          <w:noProof/>
          <w:lang w:eastAsia="x-none"/>
        </w:rPr>
        <w:t>1</w:t>
      </w:r>
      <w:r>
        <w:rPr>
          <w:lang w:eastAsia="x-none"/>
        </w:rPr>
        <w:fldChar w:fldCharType="end"/>
      </w:r>
      <w:r>
        <w:t xml:space="preserve"> HMI-Filter</w:t>
      </w:r>
    </w:p>
    <w:p w14:paraId="67B4035D" w14:textId="77777777" w:rsidR="00A11750" w:rsidRDefault="00A11750" w:rsidP="00A11750">
      <w:pPr>
        <w:keepNext/>
      </w:pPr>
      <w:r>
        <w:rPr>
          <w:noProof/>
          <w:lang w:eastAsia="x-none"/>
        </w:rPr>
        <w:drawing>
          <wp:inline distT="0" distB="0" distL="0" distR="0" wp14:anchorId="1645D946" wp14:editId="173592CC">
            <wp:extent cx="5759450" cy="217995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6E02" w14:textId="577BD4A8" w:rsidR="00A11750" w:rsidRDefault="00A11750" w:rsidP="00A11750">
      <w:pPr>
        <w:pStyle w:val="Beschriftung"/>
        <w:rPr>
          <w:lang w:eastAsia="x-none"/>
        </w:rPr>
      </w:pPr>
      <w:r>
        <w:rPr>
          <w:lang w:eastAsia="x-none"/>
        </w:rPr>
        <w:fldChar w:fldCharType="begin"/>
      </w:r>
      <w:r>
        <w:rPr>
          <w:lang w:eastAsia="x-none"/>
        </w:rPr>
        <w:instrText xml:space="preserve"> SEQ Abbildung \* ARABIC </w:instrText>
      </w:r>
      <w:r>
        <w:rPr>
          <w:lang w:eastAsia="x-none"/>
        </w:rPr>
        <w:fldChar w:fldCharType="separate"/>
      </w:r>
      <w:r>
        <w:rPr>
          <w:noProof/>
          <w:lang w:eastAsia="x-none"/>
        </w:rPr>
        <w:t>2</w:t>
      </w:r>
      <w:r>
        <w:rPr>
          <w:lang w:eastAsia="x-none"/>
        </w:rPr>
        <w:fldChar w:fldCharType="end"/>
      </w:r>
      <w:r>
        <w:t xml:space="preserve"> HMI-Sortierung</w:t>
      </w:r>
    </w:p>
    <w:p w14:paraId="59B4DF81" w14:textId="77777777" w:rsidR="00A11750" w:rsidRDefault="00A11750" w:rsidP="00A11750">
      <w:pPr>
        <w:keepNext/>
      </w:pPr>
      <w:r>
        <w:rPr>
          <w:noProof/>
          <w:lang w:eastAsia="x-none"/>
        </w:rPr>
        <w:drawing>
          <wp:inline distT="0" distB="0" distL="0" distR="0" wp14:anchorId="2B8686FA" wp14:editId="25D4E9D8">
            <wp:extent cx="5759450" cy="20618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9586" w14:textId="7D20EA02" w:rsidR="00A11750" w:rsidRPr="00A11750" w:rsidRDefault="00A11750" w:rsidP="00A11750">
      <w:pPr>
        <w:pStyle w:val="Beschriftung"/>
        <w:rPr>
          <w:lang w:eastAsia="x-none"/>
        </w:rPr>
      </w:pPr>
      <w:r>
        <w:rPr>
          <w:lang w:eastAsia="x-none"/>
        </w:rPr>
        <w:fldChar w:fldCharType="begin"/>
      </w:r>
      <w:r>
        <w:rPr>
          <w:lang w:eastAsia="x-none"/>
        </w:rPr>
        <w:instrText xml:space="preserve"> SEQ Abbildung \* ARABIC </w:instrText>
      </w:r>
      <w:r>
        <w:rPr>
          <w:lang w:eastAsia="x-none"/>
        </w:rPr>
        <w:fldChar w:fldCharType="separate"/>
      </w:r>
      <w:r>
        <w:rPr>
          <w:noProof/>
          <w:lang w:eastAsia="x-none"/>
        </w:rPr>
        <w:t>3</w:t>
      </w:r>
      <w:r>
        <w:rPr>
          <w:lang w:eastAsia="x-none"/>
        </w:rPr>
        <w:fldChar w:fldCharType="end"/>
      </w:r>
      <w:r>
        <w:t xml:space="preserve"> HMI-Auto Weiterleitung</w:t>
      </w:r>
    </w:p>
    <w:sectPr w:rsidR="00A11750" w:rsidRPr="00A11750" w:rsidSect="00C66ED6">
      <w:headerReference w:type="default" r:id="rId16"/>
      <w:footerReference w:type="default" r:id="rId1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D6974" w14:textId="77777777" w:rsidR="00533C0F" w:rsidRDefault="00533C0F" w:rsidP="007E01BD">
      <w:pPr>
        <w:spacing w:line="240" w:lineRule="auto"/>
      </w:pPr>
      <w:r>
        <w:separator/>
      </w:r>
    </w:p>
  </w:endnote>
  <w:endnote w:type="continuationSeparator" w:id="0">
    <w:p w14:paraId="2B1E4AED" w14:textId="77777777" w:rsidR="00533C0F" w:rsidRDefault="00533C0F" w:rsidP="007E01BD">
      <w:pPr>
        <w:spacing w:line="240" w:lineRule="auto"/>
      </w:pPr>
      <w:r>
        <w:continuationSeparator/>
      </w:r>
    </w:p>
  </w:endnote>
  <w:endnote w:type="continuationNotice" w:id="1">
    <w:p w14:paraId="136B74DC" w14:textId="77777777" w:rsidR="00533C0F" w:rsidRDefault="00533C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4D5A5" w14:textId="77777777" w:rsidR="001B2B8A" w:rsidRPr="00C72640" w:rsidRDefault="001B2B8A" w:rsidP="00D4694F">
    <w:pPr>
      <w:pStyle w:val="FooterOdd"/>
      <w:tabs>
        <w:tab w:val="left" w:pos="466"/>
      </w:tabs>
      <w:jc w:val="both"/>
      <w:rPr>
        <w:rFonts w:ascii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C494D" w14:textId="77777777" w:rsidR="00533C0F" w:rsidRDefault="00533C0F" w:rsidP="007E01BD">
      <w:pPr>
        <w:spacing w:line="240" w:lineRule="auto"/>
      </w:pPr>
      <w:r>
        <w:separator/>
      </w:r>
    </w:p>
  </w:footnote>
  <w:footnote w:type="continuationSeparator" w:id="0">
    <w:p w14:paraId="3C133185" w14:textId="77777777" w:rsidR="00533C0F" w:rsidRDefault="00533C0F" w:rsidP="007E01BD">
      <w:pPr>
        <w:spacing w:line="240" w:lineRule="auto"/>
      </w:pPr>
      <w:r>
        <w:continuationSeparator/>
      </w:r>
    </w:p>
  </w:footnote>
  <w:footnote w:type="continuationNotice" w:id="1">
    <w:p w14:paraId="3A068467" w14:textId="77777777" w:rsidR="00533C0F" w:rsidRDefault="00533C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1B2B8A" w:rsidRDefault="001A5AED" w:rsidP="001B2B8A">
    <w:pPr>
      <w:pStyle w:val="HeaderOdd"/>
      <w:jc w:val="center"/>
      <w:rPr>
        <w:szCs w:val="20"/>
      </w:rPr>
    </w:pPr>
    <w:r w:rsidRPr="001B2B8A">
      <w:rPr>
        <w:noProof/>
        <w:szCs w:val="20"/>
      </w:rPr>
      <w:drawing>
        <wp:inline distT="0" distB="0" distL="0" distR="0" wp14:anchorId="2664B900" wp14:editId="07777777">
          <wp:extent cx="2924175" cy="581025"/>
          <wp:effectExtent l="0" t="0" r="0" b="0"/>
          <wp:docPr id="1" name="Picture 2" descr="C:\Users\thoffmann\Desktop\BA_LOGO_MIT_TEXT_neu_sRGB_2003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hoffmann\Desktop\BA_LOGO_MIT_TEXT_neu_sRGB_20031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56B9AB" w14:textId="77777777" w:rsidR="001B2B8A" w:rsidRDefault="001B2B8A" w:rsidP="001B2B8A">
    <w:pPr>
      <w:pStyle w:val="HeaderOdd"/>
      <w:jc w:val="center"/>
      <w:rPr>
        <w:szCs w:val="20"/>
      </w:rPr>
    </w:pPr>
  </w:p>
  <w:p w14:paraId="45FB0818" w14:textId="77777777" w:rsidR="001B2B8A" w:rsidRDefault="001B2B8A" w:rsidP="001B2B8A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20497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E2F7C"/>
    <w:multiLevelType w:val="multilevel"/>
    <w:tmpl w:val="6088C35C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60F0F0E"/>
    <w:multiLevelType w:val="hybridMultilevel"/>
    <w:tmpl w:val="8CC006D2"/>
    <w:lvl w:ilvl="0" w:tplc="046AA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64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AF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527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B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EF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48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E4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C1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3619C"/>
    <w:multiLevelType w:val="multilevel"/>
    <w:tmpl w:val="6088C35C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0677047"/>
    <w:multiLevelType w:val="hybridMultilevel"/>
    <w:tmpl w:val="63366B40"/>
    <w:lvl w:ilvl="0" w:tplc="F9DCF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69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66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43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C1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4A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6A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C3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4B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94FC9"/>
    <w:multiLevelType w:val="multilevel"/>
    <w:tmpl w:val="6088C35C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65874C2"/>
    <w:multiLevelType w:val="multilevel"/>
    <w:tmpl w:val="5A640888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   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5A6147"/>
    <w:multiLevelType w:val="multilevel"/>
    <w:tmpl w:val="5A640888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   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082845"/>
    <w:multiLevelType w:val="hybridMultilevel"/>
    <w:tmpl w:val="5AACF720"/>
    <w:lvl w:ilvl="0" w:tplc="22CC2DB8">
      <w:start w:val="1"/>
      <w:numFmt w:val="upperRoman"/>
      <w:pStyle w:val="berschrift1rm"/>
      <w:lvlText w:val="%1"/>
      <w:lvlJc w:val="right"/>
      <w:pPr>
        <w:ind w:left="64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C4EDD"/>
    <w:multiLevelType w:val="multilevel"/>
    <w:tmpl w:val="6088C35C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1F25D42"/>
    <w:multiLevelType w:val="multilevel"/>
    <w:tmpl w:val="27B6F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1874B8"/>
    <w:multiLevelType w:val="multilevel"/>
    <w:tmpl w:val="6088C35C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4D03ADC"/>
    <w:multiLevelType w:val="multilevel"/>
    <w:tmpl w:val="76EA5ECE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F53493"/>
    <w:multiLevelType w:val="multilevel"/>
    <w:tmpl w:val="52DC2D5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FA67B46"/>
    <w:multiLevelType w:val="multilevel"/>
    <w:tmpl w:val="5A640888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   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0413544"/>
    <w:multiLevelType w:val="multilevel"/>
    <w:tmpl w:val="F04C5A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3207676"/>
    <w:multiLevelType w:val="multilevel"/>
    <w:tmpl w:val="9FF293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65321EE"/>
    <w:multiLevelType w:val="hybridMultilevel"/>
    <w:tmpl w:val="041CE8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3560F"/>
    <w:multiLevelType w:val="multilevel"/>
    <w:tmpl w:val="6088C35C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1461F2C"/>
    <w:multiLevelType w:val="hybridMultilevel"/>
    <w:tmpl w:val="29168CFE"/>
    <w:lvl w:ilvl="0" w:tplc="6E1476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705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5C0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2B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E5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767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CC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42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0A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96721"/>
    <w:multiLevelType w:val="multilevel"/>
    <w:tmpl w:val="27926F3C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A2B7B72"/>
    <w:multiLevelType w:val="multilevel"/>
    <w:tmpl w:val="6088C35C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A52537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E146955"/>
    <w:multiLevelType w:val="hybridMultilevel"/>
    <w:tmpl w:val="1174E76A"/>
    <w:lvl w:ilvl="0" w:tplc="D3305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E3119"/>
    <w:multiLevelType w:val="multilevel"/>
    <w:tmpl w:val="98CC50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2BB7CA0"/>
    <w:multiLevelType w:val="hybridMultilevel"/>
    <w:tmpl w:val="FFFFFFFF"/>
    <w:lvl w:ilvl="0" w:tplc="9C504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8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8D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AC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4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ED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3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61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C0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F6EF6"/>
    <w:multiLevelType w:val="hybridMultilevel"/>
    <w:tmpl w:val="29B2E6EA"/>
    <w:lvl w:ilvl="0" w:tplc="30D82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63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CD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C5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E6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4F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DAE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C9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66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31113"/>
    <w:multiLevelType w:val="hybridMultilevel"/>
    <w:tmpl w:val="8B607B6A"/>
    <w:lvl w:ilvl="0" w:tplc="98BE58EC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E53AE"/>
    <w:multiLevelType w:val="multilevel"/>
    <w:tmpl w:val="76EA5ECE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13A06D1"/>
    <w:multiLevelType w:val="multilevel"/>
    <w:tmpl w:val="6088C35C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6706C39"/>
    <w:multiLevelType w:val="multilevel"/>
    <w:tmpl w:val="5A640888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   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7777148"/>
    <w:multiLevelType w:val="multilevel"/>
    <w:tmpl w:val="5A640888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suff w:val="nothing"/>
      <w:lvlText w:val="Anhang 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Anhang %7 %8   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E1D733A"/>
    <w:multiLevelType w:val="multilevel"/>
    <w:tmpl w:val="009CD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0"/>
  </w:num>
  <w:num w:numId="3">
    <w:abstractNumId w:val="32"/>
  </w:num>
  <w:num w:numId="4">
    <w:abstractNumId w:val="16"/>
  </w:num>
  <w:num w:numId="5">
    <w:abstractNumId w:val="15"/>
  </w:num>
  <w:num w:numId="6">
    <w:abstractNumId w:val="24"/>
  </w:num>
  <w:num w:numId="7">
    <w:abstractNumId w:val="13"/>
  </w:num>
  <w:num w:numId="8">
    <w:abstractNumId w:val="27"/>
  </w:num>
  <w:num w:numId="9">
    <w:abstractNumId w:val="18"/>
  </w:num>
  <w:num w:numId="10">
    <w:abstractNumId w:val="8"/>
  </w:num>
  <w:num w:numId="11">
    <w:abstractNumId w:val="23"/>
  </w:num>
  <w:num w:numId="12">
    <w:abstractNumId w:val="17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2"/>
  </w:num>
  <w:num w:numId="16">
    <w:abstractNumId w:val="28"/>
  </w:num>
  <w:num w:numId="17">
    <w:abstractNumId w:val="22"/>
  </w:num>
  <w:num w:numId="18">
    <w:abstractNumId w:val="5"/>
  </w:num>
  <w:num w:numId="19">
    <w:abstractNumId w:val="7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9"/>
  </w:num>
  <w:num w:numId="23">
    <w:abstractNumId w:val="14"/>
  </w:num>
  <w:num w:numId="24">
    <w:abstractNumId w:val="29"/>
  </w:num>
  <w:num w:numId="25">
    <w:abstractNumId w:val="1"/>
  </w:num>
  <w:num w:numId="26">
    <w:abstractNumId w:val="6"/>
  </w:num>
  <w:num w:numId="27">
    <w:abstractNumId w:val="30"/>
  </w:num>
  <w:num w:numId="28">
    <w:abstractNumId w:val="3"/>
  </w:num>
  <w:num w:numId="29">
    <w:abstractNumId w:val="11"/>
  </w:num>
  <w:num w:numId="30">
    <w:abstractNumId w:val="31"/>
  </w:num>
  <w:num w:numId="31">
    <w:abstractNumId w:val="0"/>
  </w:num>
  <w:num w:numId="32">
    <w:abstractNumId w:val="25"/>
  </w:num>
  <w:num w:numId="33">
    <w:abstractNumId w:val="26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36"/>
    <w:rsid w:val="00025229"/>
    <w:rsid w:val="00041B70"/>
    <w:rsid w:val="00066471"/>
    <w:rsid w:val="00076E05"/>
    <w:rsid w:val="0008073A"/>
    <w:rsid w:val="00081E00"/>
    <w:rsid w:val="00084907"/>
    <w:rsid w:val="00093B92"/>
    <w:rsid w:val="000A1F56"/>
    <w:rsid w:val="000B38F5"/>
    <w:rsid w:val="000B4C2E"/>
    <w:rsid w:val="000C16B0"/>
    <w:rsid w:val="000C68D1"/>
    <w:rsid w:val="000D7FE9"/>
    <w:rsid w:val="000E1BCE"/>
    <w:rsid w:val="000E4702"/>
    <w:rsid w:val="000F0C6A"/>
    <w:rsid w:val="000F3B9C"/>
    <w:rsid w:val="00102D73"/>
    <w:rsid w:val="001044F3"/>
    <w:rsid w:val="00106923"/>
    <w:rsid w:val="00107288"/>
    <w:rsid w:val="00121010"/>
    <w:rsid w:val="00136471"/>
    <w:rsid w:val="00143A76"/>
    <w:rsid w:val="00144372"/>
    <w:rsid w:val="00153181"/>
    <w:rsid w:val="0018227E"/>
    <w:rsid w:val="00185715"/>
    <w:rsid w:val="00185847"/>
    <w:rsid w:val="00194516"/>
    <w:rsid w:val="001A5AED"/>
    <w:rsid w:val="001B2B8A"/>
    <w:rsid w:val="001B49B9"/>
    <w:rsid w:val="001B549E"/>
    <w:rsid w:val="001B6DF0"/>
    <w:rsid w:val="001C0587"/>
    <w:rsid w:val="001D10EE"/>
    <w:rsid w:val="001D6697"/>
    <w:rsid w:val="00202B4F"/>
    <w:rsid w:val="00203EDD"/>
    <w:rsid w:val="002136FF"/>
    <w:rsid w:val="00216D5B"/>
    <w:rsid w:val="00223DF6"/>
    <w:rsid w:val="0022664A"/>
    <w:rsid w:val="00236EB2"/>
    <w:rsid w:val="002451F4"/>
    <w:rsid w:val="00245D34"/>
    <w:rsid w:val="00254391"/>
    <w:rsid w:val="00255CF9"/>
    <w:rsid w:val="0026351F"/>
    <w:rsid w:val="00263632"/>
    <w:rsid w:val="002654F7"/>
    <w:rsid w:val="00274C5D"/>
    <w:rsid w:val="00280CC5"/>
    <w:rsid w:val="00282412"/>
    <w:rsid w:val="002A4D43"/>
    <w:rsid w:val="002B0173"/>
    <w:rsid w:val="002B1319"/>
    <w:rsid w:val="002B197B"/>
    <w:rsid w:val="002B358D"/>
    <w:rsid w:val="002C4177"/>
    <w:rsid w:val="002C50A1"/>
    <w:rsid w:val="002D2923"/>
    <w:rsid w:val="002F0FE0"/>
    <w:rsid w:val="002F5836"/>
    <w:rsid w:val="002F6571"/>
    <w:rsid w:val="003015C7"/>
    <w:rsid w:val="00310FD4"/>
    <w:rsid w:val="003230A5"/>
    <w:rsid w:val="00334076"/>
    <w:rsid w:val="00335131"/>
    <w:rsid w:val="00345102"/>
    <w:rsid w:val="00361FB6"/>
    <w:rsid w:val="0037174A"/>
    <w:rsid w:val="0037522E"/>
    <w:rsid w:val="00375E76"/>
    <w:rsid w:val="00380A04"/>
    <w:rsid w:val="003B5958"/>
    <w:rsid w:val="003C43E0"/>
    <w:rsid w:val="003D207E"/>
    <w:rsid w:val="003D5C14"/>
    <w:rsid w:val="003D665E"/>
    <w:rsid w:val="003D6C0A"/>
    <w:rsid w:val="003D7B25"/>
    <w:rsid w:val="003E3FCF"/>
    <w:rsid w:val="003E4688"/>
    <w:rsid w:val="003E5A70"/>
    <w:rsid w:val="003F23C0"/>
    <w:rsid w:val="003F3007"/>
    <w:rsid w:val="003F456B"/>
    <w:rsid w:val="003F64AF"/>
    <w:rsid w:val="00402D29"/>
    <w:rsid w:val="0040306C"/>
    <w:rsid w:val="0041037D"/>
    <w:rsid w:val="004112B2"/>
    <w:rsid w:val="004204D9"/>
    <w:rsid w:val="00425F32"/>
    <w:rsid w:val="00426945"/>
    <w:rsid w:val="00445374"/>
    <w:rsid w:val="004455EF"/>
    <w:rsid w:val="00457CF9"/>
    <w:rsid w:val="00490E03"/>
    <w:rsid w:val="004A32CC"/>
    <w:rsid w:val="004B03A5"/>
    <w:rsid w:val="004B1342"/>
    <w:rsid w:val="004B1C56"/>
    <w:rsid w:val="004B36A9"/>
    <w:rsid w:val="004B4DD1"/>
    <w:rsid w:val="004D2FA2"/>
    <w:rsid w:val="004D48F3"/>
    <w:rsid w:val="004E5940"/>
    <w:rsid w:val="004F30DD"/>
    <w:rsid w:val="004F3BEB"/>
    <w:rsid w:val="00502099"/>
    <w:rsid w:val="00507569"/>
    <w:rsid w:val="00517931"/>
    <w:rsid w:val="00523F13"/>
    <w:rsid w:val="00531350"/>
    <w:rsid w:val="00533C0F"/>
    <w:rsid w:val="0053411C"/>
    <w:rsid w:val="005407EC"/>
    <w:rsid w:val="00565448"/>
    <w:rsid w:val="00575BDD"/>
    <w:rsid w:val="005813EF"/>
    <w:rsid w:val="005A583C"/>
    <w:rsid w:val="005B0917"/>
    <w:rsid w:val="005B1391"/>
    <w:rsid w:val="005B58CD"/>
    <w:rsid w:val="005C4162"/>
    <w:rsid w:val="005D0503"/>
    <w:rsid w:val="005F007F"/>
    <w:rsid w:val="005F65C2"/>
    <w:rsid w:val="00600C46"/>
    <w:rsid w:val="00601954"/>
    <w:rsid w:val="00611102"/>
    <w:rsid w:val="00616972"/>
    <w:rsid w:val="006233E6"/>
    <w:rsid w:val="006239EF"/>
    <w:rsid w:val="006247C7"/>
    <w:rsid w:val="00635597"/>
    <w:rsid w:val="00644581"/>
    <w:rsid w:val="006537ED"/>
    <w:rsid w:val="006634BC"/>
    <w:rsid w:val="00680CCE"/>
    <w:rsid w:val="006909A4"/>
    <w:rsid w:val="006A425E"/>
    <w:rsid w:val="006A51C3"/>
    <w:rsid w:val="006A7390"/>
    <w:rsid w:val="006C5294"/>
    <w:rsid w:val="006C61AD"/>
    <w:rsid w:val="006D50C2"/>
    <w:rsid w:val="006E41E2"/>
    <w:rsid w:val="006E7201"/>
    <w:rsid w:val="00727391"/>
    <w:rsid w:val="00727B64"/>
    <w:rsid w:val="00735A7C"/>
    <w:rsid w:val="00745E6D"/>
    <w:rsid w:val="007507B4"/>
    <w:rsid w:val="007510DC"/>
    <w:rsid w:val="007526AA"/>
    <w:rsid w:val="00755C84"/>
    <w:rsid w:val="00776D39"/>
    <w:rsid w:val="00783855"/>
    <w:rsid w:val="00787D64"/>
    <w:rsid w:val="00793DD0"/>
    <w:rsid w:val="007A2D73"/>
    <w:rsid w:val="007B3B97"/>
    <w:rsid w:val="007C5E42"/>
    <w:rsid w:val="007D0D14"/>
    <w:rsid w:val="007D18F5"/>
    <w:rsid w:val="007D5294"/>
    <w:rsid w:val="007E01BD"/>
    <w:rsid w:val="007E3FFC"/>
    <w:rsid w:val="007E6C07"/>
    <w:rsid w:val="007F2452"/>
    <w:rsid w:val="0083705F"/>
    <w:rsid w:val="00840B2D"/>
    <w:rsid w:val="008534A2"/>
    <w:rsid w:val="00854CD4"/>
    <w:rsid w:val="008621FF"/>
    <w:rsid w:val="008759B8"/>
    <w:rsid w:val="00880A26"/>
    <w:rsid w:val="00886A43"/>
    <w:rsid w:val="008A4B86"/>
    <w:rsid w:val="008B2B8C"/>
    <w:rsid w:val="008C0B44"/>
    <w:rsid w:val="008C594A"/>
    <w:rsid w:val="00900F86"/>
    <w:rsid w:val="0090136A"/>
    <w:rsid w:val="009140B9"/>
    <w:rsid w:val="00917466"/>
    <w:rsid w:val="00924526"/>
    <w:rsid w:val="00931E9A"/>
    <w:rsid w:val="00932717"/>
    <w:rsid w:val="00932C4E"/>
    <w:rsid w:val="00960322"/>
    <w:rsid w:val="009605FE"/>
    <w:rsid w:val="00963B41"/>
    <w:rsid w:val="0098498C"/>
    <w:rsid w:val="00995238"/>
    <w:rsid w:val="009A2945"/>
    <w:rsid w:val="009A77C5"/>
    <w:rsid w:val="009C5EF1"/>
    <w:rsid w:val="009C7A1C"/>
    <w:rsid w:val="009D04EB"/>
    <w:rsid w:val="009F3021"/>
    <w:rsid w:val="009F7801"/>
    <w:rsid w:val="00A11750"/>
    <w:rsid w:val="00A3739F"/>
    <w:rsid w:val="00A611F3"/>
    <w:rsid w:val="00A64C9B"/>
    <w:rsid w:val="00A70545"/>
    <w:rsid w:val="00A8262E"/>
    <w:rsid w:val="00A83C0A"/>
    <w:rsid w:val="00A84876"/>
    <w:rsid w:val="00A91272"/>
    <w:rsid w:val="00A9783B"/>
    <w:rsid w:val="00AA5DC9"/>
    <w:rsid w:val="00AB0913"/>
    <w:rsid w:val="00AB128A"/>
    <w:rsid w:val="00AB18E3"/>
    <w:rsid w:val="00AB1E6F"/>
    <w:rsid w:val="00AB3006"/>
    <w:rsid w:val="00AB6612"/>
    <w:rsid w:val="00AD2E92"/>
    <w:rsid w:val="00B00E16"/>
    <w:rsid w:val="00B039A1"/>
    <w:rsid w:val="00B03A0D"/>
    <w:rsid w:val="00B0745A"/>
    <w:rsid w:val="00B2089D"/>
    <w:rsid w:val="00B248CE"/>
    <w:rsid w:val="00B24EA3"/>
    <w:rsid w:val="00B31E6B"/>
    <w:rsid w:val="00B32A23"/>
    <w:rsid w:val="00B45CEC"/>
    <w:rsid w:val="00B65F1C"/>
    <w:rsid w:val="00B72FC8"/>
    <w:rsid w:val="00B93664"/>
    <w:rsid w:val="00BB0DE2"/>
    <w:rsid w:val="00BC0699"/>
    <w:rsid w:val="00BC44A4"/>
    <w:rsid w:val="00BC785D"/>
    <w:rsid w:val="00BD43BD"/>
    <w:rsid w:val="00BD70D2"/>
    <w:rsid w:val="00BD77CA"/>
    <w:rsid w:val="00BE13AA"/>
    <w:rsid w:val="00BF11C7"/>
    <w:rsid w:val="00BF5DD1"/>
    <w:rsid w:val="00C024F0"/>
    <w:rsid w:val="00C10C13"/>
    <w:rsid w:val="00C226ED"/>
    <w:rsid w:val="00C25C56"/>
    <w:rsid w:val="00C32190"/>
    <w:rsid w:val="00C33211"/>
    <w:rsid w:val="00C41ECD"/>
    <w:rsid w:val="00C61B00"/>
    <w:rsid w:val="00C630E8"/>
    <w:rsid w:val="00C66ED6"/>
    <w:rsid w:val="00C72640"/>
    <w:rsid w:val="00C771FA"/>
    <w:rsid w:val="00C87492"/>
    <w:rsid w:val="00C911B0"/>
    <w:rsid w:val="00C959B8"/>
    <w:rsid w:val="00C95D93"/>
    <w:rsid w:val="00CB09F5"/>
    <w:rsid w:val="00CC1491"/>
    <w:rsid w:val="00CD3646"/>
    <w:rsid w:val="00CE62BC"/>
    <w:rsid w:val="00CE7C5C"/>
    <w:rsid w:val="00CF6766"/>
    <w:rsid w:val="00D245A4"/>
    <w:rsid w:val="00D364AA"/>
    <w:rsid w:val="00D4541F"/>
    <w:rsid w:val="00D46342"/>
    <w:rsid w:val="00D4694F"/>
    <w:rsid w:val="00D6285A"/>
    <w:rsid w:val="00D6441B"/>
    <w:rsid w:val="00D75E84"/>
    <w:rsid w:val="00D77CC1"/>
    <w:rsid w:val="00D832EB"/>
    <w:rsid w:val="00D86705"/>
    <w:rsid w:val="00D9526E"/>
    <w:rsid w:val="00D961DE"/>
    <w:rsid w:val="00D96489"/>
    <w:rsid w:val="00DA6472"/>
    <w:rsid w:val="00DB3B9F"/>
    <w:rsid w:val="00DB4A93"/>
    <w:rsid w:val="00DB673D"/>
    <w:rsid w:val="00DC5483"/>
    <w:rsid w:val="00DC7776"/>
    <w:rsid w:val="00DD23E2"/>
    <w:rsid w:val="00DE41E8"/>
    <w:rsid w:val="00DE4A36"/>
    <w:rsid w:val="00DF13C3"/>
    <w:rsid w:val="00DF4BB2"/>
    <w:rsid w:val="00DF778E"/>
    <w:rsid w:val="00DF79F0"/>
    <w:rsid w:val="00E03163"/>
    <w:rsid w:val="00E276A3"/>
    <w:rsid w:val="00E37294"/>
    <w:rsid w:val="00E5146A"/>
    <w:rsid w:val="00E61EDE"/>
    <w:rsid w:val="00E677F8"/>
    <w:rsid w:val="00E852CE"/>
    <w:rsid w:val="00E8569F"/>
    <w:rsid w:val="00E874BC"/>
    <w:rsid w:val="00E87C63"/>
    <w:rsid w:val="00E95CCE"/>
    <w:rsid w:val="00EA45FE"/>
    <w:rsid w:val="00EC26E4"/>
    <w:rsid w:val="00EC4BCE"/>
    <w:rsid w:val="00EC6DA0"/>
    <w:rsid w:val="00ED213F"/>
    <w:rsid w:val="00ED337A"/>
    <w:rsid w:val="00ED6442"/>
    <w:rsid w:val="00EF2904"/>
    <w:rsid w:val="00F1054E"/>
    <w:rsid w:val="00F22B4D"/>
    <w:rsid w:val="00F43B69"/>
    <w:rsid w:val="00F505D5"/>
    <w:rsid w:val="00F518CE"/>
    <w:rsid w:val="00F52FA6"/>
    <w:rsid w:val="00F82BC8"/>
    <w:rsid w:val="00F83E16"/>
    <w:rsid w:val="00F92005"/>
    <w:rsid w:val="00FA56DB"/>
    <w:rsid w:val="00FA7CB2"/>
    <w:rsid w:val="00FD2154"/>
    <w:rsid w:val="00FD2D22"/>
    <w:rsid w:val="00FD416C"/>
    <w:rsid w:val="00FD5067"/>
    <w:rsid w:val="00FD5715"/>
    <w:rsid w:val="00FD5EFB"/>
    <w:rsid w:val="00FE7217"/>
    <w:rsid w:val="00FF7AC2"/>
    <w:rsid w:val="03D72D39"/>
    <w:rsid w:val="1F295348"/>
    <w:rsid w:val="2A2644B7"/>
    <w:rsid w:val="2D77D483"/>
    <w:rsid w:val="6453B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8DCB2B"/>
  <w15:chartTrackingRefBased/>
  <w15:docId w15:val="{B205E6D9-8E3B-44F1-8A90-9D43916F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7522E"/>
    <w:pPr>
      <w:spacing w:after="360" w:line="300" w:lineRule="auto"/>
      <w:jc w:val="both"/>
    </w:pPr>
    <w:rPr>
      <w:sz w:val="24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541F"/>
    <w:pPr>
      <w:keepNext/>
      <w:keepLines/>
      <w:numPr>
        <w:numId w:val="17"/>
      </w:numPr>
      <w:ind w:left="431" w:hanging="431"/>
      <w:outlineLvl w:val="0"/>
    </w:pPr>
    <w:rPr>
      <w:rFonts w:eastAsia="MS Gothic"/>
      <w:b/>
      <w:bCs/>
      <w:color w:val="17365D"/>
      <w:sz w:val="28"/>
      <w:szCs w:val="28"/>
      <w:lang w:eastAsia="x-non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7522E"/>
    <w:pPr>
      <w:keepNext/>
      <w:keepLines/>
      <w:numPr>
        <w:ilvl w:val="1"/>
        <w:numId w:val="17"/>
      </w:numPr>
      <w:spacing w:before="120"/>
      <w:ind w:left="578" w:hanging="578"/>
      <w:outlineLvl w:val="1"/>
    </w:pPr>
    <w:rPr>
      <w:rFonts w:eastAsia="MS Gothic"/>
      <w:b/>
      <w:bCs/>
      <w:szCs w:val="26"/>
      <w:lang w:eastAsia="x-non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B38F5"/>
    <w:pPr>
      <w:keepNext/>
      <w:keepLines/>
      <w:numPr>
        <w:ilvl w:val="2"/>
        <w:numId w:val="17"/>
      </w:numPr>
      <w:spacing w:before="120" w:after="240"/>
      <w:outlineLvl w:val="2"/>
    </w:pPr>
    <w:rPr>
      <w:rFonts w:ascii="Cambria" w:eastAsia="MS Gothic" w:hAnsi="Cambria"/>
      <w:b/>
      <w:bCs/>
      <w:szCs w:val="20"/>
      <w:lang w:eastAsia="x-none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F1054E"/>
    <w:pPr>
      <w:keepNext/>
      <w:keepLines/>
      <w:numPr>
        <w:ilvl w:val="3"/>
        <w:numId w:val="17"/>
      </w:numPr>
      <w:outlineLvl w:val="3"/>
    </w:pPr>
    <w:rPr>
      <w:rFonts w:ascii="Cambria" w:eastAsia="MS Gothic" w:hAnsi="Cambria"/>
      <w:b/>
      <w:bCs/>
      <w:i/>
      <w:iCs/>
      <w:szCs w:val="20"/>
      <w:lang w:val="x-none" w:eastAsia="x-none"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F1054E"/>
    <w:pPr>
      <w:keepNext/>
      <w:keepLines/>
      <w:numPr>
        <w:ilvl w:val="4"/>
        <w:numId w:val="17"/>
      </w:numPr>
      <w:outlineLvl w:val="4"/>
    </w:pPr>
    <w:rPr>
      <w:rFonts w:ascii="Cambria" w:eastAsia="MS Gothic" w:hAnsi="Cambria"/>
      <w:b/>
      <w:i/>
      <w:szCs w:val="20"/>
      <w:lang w:val="x-none" w:eastAsia="x-none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345102"/>
    <w:pPr>
      <w:keepNext/>
      <w:keepLines/>
      <w:numPr>
        <w:ilvl w:val="5"/>
        <w:numId w:val="17"/>
      </w:numPr>
      <w:outlineLvl w:val="5"/>
    </w:pPr>
    <w:rPr>
      <w:rFonts w:ascii="Cambria" w:eastAsia="MS Gothic" w:hAnsi="Cambria"/>
      <w:i/>
      <w:iCs/>
      <w:color w:val="243F60"/>
      <w:szCs w:val="20"/>
      <w:lang w:val="x-none" w:eastAsia="x-none"/>
    </w:rPr>
  </w:style>
  <w:style w:type="paragraph" w:styleId="berschrift7">
    <w:name w:val="heading 7"/>
    <w:basedOn w:val="berschrift1"/>
    <w:next w:val="Standard"/>
    <w:link w:val="berschrift7Zchn"/>
    <w:uiPriority w:val="9"/>
    <w:qFormat/>
    <w:rsid w:val="00DF13C3"/>
    <w:pPr>
      <w:numPr>
        <w:ilvl w:val="6"/>
      </w:numPr>
      <w:outlineLvl w:val="6"/>
    </w:pPr>
    <w:rPr>
      <w:i/>
      <w:iCs/>
      <w:color w:val="404040"/>
    </w:rPr>
  </w:style>
  <w:style w:type="paragraph" w:styleId="berschrift8">
    <w:name w:val="heading 8"/>
    <w:basedOn w:val="berschrift2"/>
    <w:next w:val="Standard"/>
    <w:link w:val="berschrift8Zchn"/>
    <w:uiPriority w:val="9"/>
    <w:qFormat/>
    <w:rsid w:val="00DF13C3"/>
    <w:pPr>
      <w:numPr>
        <w:ilvl w:val="7"/>
      </w:numPr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345102"/>
    <w:pPr>
      <w:keepNext/>
      <w:keepLines/>
      <w:numPr>
        <w:ilvl w:val="8"/>
        <w:numId w:val="17"/>
      </w:numPr>
      <w:outlineLvl w:val="8"/>
    </w:pPr>
    <w:rPr>
      <w:rFonts w:ascii="Cambria" w:eastAsia="MS Gothic" w:hAnsi="Cambria"/>
      <w:i/>
      <w:iCs/>
      <w:color w:val="404040"/>
      <w:sz w:val="20"/>
      <w:szCs w:val="20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D4541F"/>
    <w:rPr>
      <w:rFonts w:ascii="Calibri" w:eastAsia="MS Gothic" w:hAnsi="Calibri" w:cs="Times New Roman"/>
      <w:b/>
      <w:bCs/>
      <w:color w:val="17365D"/>
      <w:sz w:val="28"/>
      <w:szCs w:val="28"/>
      <w:lang w:val="de-DE"/>
    </w:rPr>
  </w:style>
  <w:style w:type="character" w:customStyle="1" w:styleId="berschrift2Zchn">
    <w:name w:val="Überschrift 2 Zchn"/>
    <w:link w:val="berschrift2"/>
    <w:uiPriority w:val="9"/>
    <w:rsid w:val="0037522E"/>
    <w:rPr>
      <w:rFonts w:ascii="Calibri" w:eastAsia="MS Gothic" w:hAnsi="Calibri" w:cs="Times New Roman"/>
      <w:b/>
      <w:bCs/>
      <w:sz w:val="24"/>
      <w:szCs w:val="26"/>
      <w:lang w:val="de-DE"/>
    </w:rPr>
  </w:style>
  <w:style w:type="character" w:customStyle="1" w:styleId="berschrift3Zchn">
    <w:name w:val="Überschrift 3 Zchn"/>
    <w:link w:val="berschrift3"/>
    <w:uiPriority w:val="9"/>
    <w:rsid w:val="000B38F5"/>
    <w:rPr>
      <w:rFonts w:ascii="Cambria" w:eastAsia="MS Gothic" w:hAnsi="Cambria" w:cs="Times New Roman"/>
      <w:b/>
      <w:bCs/>
      <w:sz w:val="24"/>
      <w:lang w:val="de-DE"/>
    </w:rPr>
  </w:style>
  <w:style w:type="character" w:customStyle="1" w:styleId="berschrift4Zchn">
    <w:name w:val="Überschrift 4 Zchn"/>
    <w:link w:val="berschrift4"/>
    <w:uiPriority w:val="9"/>
    <w:rsid w:val="00F1054E"/>
    <w:rPr>
      <w:rFonts w:ascii="Cambria" w:eastAsia="MS Gothic" w:hAnsi="Cambria" w:cs="Times New Roman"/>
      <w:b/>
      <w:bCs/>
      <w:i/>
      <w:iCs/>
      <w:sz w:val="24"/>
    </w:rPr>
  </w:style>
  <w:style w:type="character" w:customStyle="1" w:styleId="berschrift5Zchn">
    <w:name w:val="Überschrift 5 Zchn"/>
    <w:link w:val="berschrift5"/>
    <w:uiPriority w:val="9"/>
    <w:rsid w:val="00F1054E"/>
    <w:rPr>
      <w:rFonts w:ascii="Cambria" w:eastAsia="MS Gothic" w:hAnsi="Cambria" w:cs="Times New Roman"/>
      <w:b/>
      <w:i/>
      <w:sz w:val="24"/>
    </w:rPr>
  </w:style>
  <w:style w:type="character" w:customStyle="1" w:styleId="berschrift6Zchn">
    <w:name w:val="Überschrift 6 Zchn"/>
    <w:link w:val="berschrift6"/>
    <w:uiPriority w:val="9"/>
    <w:semiHidden/>
    <w:rsid w:val="00345102"/>
    <w:rPr>
      <w:rFonts w:ascii="Cambria" w:eastAsia="MS Gothic" w:hAnsi="Cambria" w:cs="Times New Roman"/>
      <w:i/>
      <w:iCs/>
      <w:color w:val="243F60"/>
      <w:sz w:val="24"/>
    </w:rPr>
  </w:style>
  <w:style w:type="character" w:customStyle="1" w:styleId="berschrift7Zchn">
    <w:name w:val="Überschrift 7 Zchn"/>
    <w:link w:val="berschrift7"/>
    <w:uiPriority w:val="9"/>
    <w:rsid w:val="00DF13C3"/>
    <w:rPr>
      <w:rFonts w:ascii="Calibri" w:eastAsia="MS Gothic" w:hAnsi="Calibri" w:cs="Times New Roman"/>
      <w:b/>
      <w:bCs/>
      <w:i/>
      <w:iCs/>
      <w:color w:val="404040"/>
      <w:sz w:val="28"/>
      <w:szCs w:val="28"/>
      <w:lang w:val="de-DE"/>
    </w:rPr>
  </w:style>
  <w:style w:type="character" w:customStyle="1" w:styleId="berschrift8Zchn">
    <w:name w:val="Überschrift 8 Zchn"/>
    <w:link w:val="berschrift8"/>
    <w:uiPriority w:val="9"/>
    <w:rsid w:val="00DF13C3"/>
    <w:rPr>
      <w:rFonts w:ascii="Calibri" w:eastAsia="MS Gothic" w:hAnsi="Calibri" w:cs="Times New Roman"/>
      <w:b/>
      <w:bCs/>
      <w:color w:val="404040"/>
      <w:sz w:val="20"/>
      <w:szCs w:val="20"/>
      <w:lang w:val="de-DE"/>
    </w:rPr>
  </w:style>
  <w:style w:type="character" w:customStyle="1" w:styleId="berschrift9Zchn">
    <w:name w:val="Überschrift 9 Zchn"/>
    <w:link w:val="berschrift9"/>
    <w:uiPriority w:val="9"/>
    <w:semiHidden/>
    <w:rsid w:val="00345102"/>
    <w:rPr>
      <w:rFonts w:ascii="Cambria" w:eastAsia="MS Gothic" w:hAnsi="Cambria" w:cs="Times New Roman"/>
      <w:i/>
      <w:iCs/>
      <w:color w:val="404040"/>
      <w:sz w:val="20"/>
      <w:szCs w:val="20"/>
    </w:rPr>
  </w:style>
  <w:style w:type="paragraph" w:customStyle="1" w:styleId="berschrift1rm">
    <w:name w:val="Überschrift 1 röm."/>
    <w:basedOn w:val="Standard"/>
    <w:link w:val="berschrift1rmZchn"/>
    <w:qFormat/>
    <w:rsid w:val="00D4541F"/>
    <w:pPr>
      <w:numPr>
        <w:numId w:val="10"/>
      </w:numPr>
      <w:ind w:left="641" w:hanging="357"/>
    </w:pPr>
    <w:rPr>
      <w:b/>
      <w:sz w:val="28"/>
      <w:szCs w:val="20"/>
      <w:lang w:val="en-US" w:eastAsia="x-none"/>
    </w:rPr>
  </w:style>
  <w:style w:type="paragraph" w:styleId="Kopfzeile">
    <w:name w:val="header"/>
    <w:basedOn w:val="Standard"/>
    <w:link w:val="KopfzeileZchn"/>
    <w:uiPriority w:val="99"/>
    <w:unhideWhenUsed/>
    <w:rsid w:val="007E01B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01BD"/>
  </w:style>
  <w:style w:type="paragraph" w:styleId="Fuzeile">
    <w:name w:val="footer"/>
    <w:basedOn w:val="Standard"/>
    <w:link w:val="FuzeileZchn"/>
    <w:uiPriority w:val="99"/>
    <w:unhideWhenUsed/>
    <w:rsid w:val="007E01B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01BD"/>
  </w:style>
  <w:style w:type="paragraph" w:styleId="Verzeichnis2">
    <w:name w:val="toc 2"/>
    <w:basedOn w:val="Standard"/>
    <w:next w:val="Standard"/>
    <w:autoRedefine/>
    <w:uiPriority w:val="39"/>
    <w:unhideWhenUsed/>
    <w:qFormat/>
    <w:rsid w:val="00AB18E3"/>
    <w:pPr>
      <w:tabs>
        <w:tab w:val="left" w:pos="851"/>
        <w:tab w:val="right" w:leader="dot" w:pos="8505"/>
      </w:tabs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AB18E3"/>
    <w:pPr>
      <w:tabs>
        <w:tab w:val="left" w:pos="851"/>
        <w:tab w:val="right" w:leader="dot" w:pos="8505"/>
      </w:tabs>
      <w:spacing w:after="10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25229"/>
    <w:pPr>
      <w:spacing w:after="100"/>
      <w:ind w:left="851"/>
    </w:pPr>
    <w:rPr>
      <w:i/>
    </w:rPr>
  </w:style>
  <w:style w:type="character" w:styleId="Hyperlink">
    <w:name w:val="Hyperlink"/>
    <w:uiPriority w:val="99"/>
    <w:unhideWhenUsed/>
    <w:rsid w:val="007F2452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qFormat/>
    <w:rsid w:val="000F3B9C"/>
    <w:pPr>
      <w:spacing w:after="200" w:line="240" w:lineRule="auto"/>
      <w:jc w:val="center"/>
    </w:pPr>
    <w:rPr>
      <w:b/>
      <w:bCs/>
      <w:color w:val="4F81BD"/>
      <w:sz w:val="16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025229"/>
    <w:pPr>
      <w:spacing w:after="100"/>
      <w:ind w:left="851"/>
    </w:pPr>
    <w:rPr>
      <w:i/>
    </w:rPr>
  </w:style>
  <w:style w:type="paragraph" w:styleId="Verzeichnis5">
    <w:name w:val="toc 5"/>
    <w:basedOn w:val="Standard"/>
    <w:next w:val="Standard"/>
    <w:autoRedefine/>
    <w:uiPriority w:val="39"/>
    <w:unhideWhenUsed/>
    <w:rsid w:val="00025229"/>
    <w:pPr>
      <w:spacing w:after="100"/>
      <w:ind w:left="1134"/>
    </w:pPr>
    <w:rPr>
      <w:i/>
    </w:rPr>
  </w:style>
  <w:style w:type="paragraph" w:styleId="Abbildungsverzeichnis">
    <w:name w:val="table of figures"/>
    <w:basedOn w:val="Standard"/>
    <w:next w:val="Standard"/>
    <w:uiPriority w:val="99"/>
    <w:unhideWhenUsed/>
    <w:rsid w:val="003D6C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0F86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900F86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DF13C3"/>
    <w:pPr>
      <w:spacing w:after="300" w:line="240" w:lineRule="auto"/>
      <w:contextualSpacing/>
      <w:jc w:val="center"/>
    </w:pPr>
    <w:rPr>
      <w:rFonts w:eastAsia="MS Gothic"/>
      <w:color w:val="17365D"/>
      <w:spacing w:val="5"/>
      <w:kern w:val="28"/>
      <w:sz w:val="40"/>
      <w:szCs w:val="52"/>
      <w:lang w:eastAsia="x-none"/>
    </w:rPr>
  </w:style>
  <w:style w:type="character" w:customStyle="1" w:styleId="TitelZchn">
    <w:name w:val="Titel Zchn"/>
    <w:link w:val="Titel"/>
    <w:uiPriority w:val="10"/>
    <w:rsid w:val="00DF13C3"/>
    <w:rPr>
      <w:rFonts w:ascii="Calibri" w:eastAsia="MS Gothic" w:hAnsi="Calibri" w:cs="Times New Roman"/>
      <w:color w:val="17365D"/>
      <w:spacing w:val="5"/>
      <w:kern w:val="28"/>
      <w:sz w:val="40"/>
      <w:szCs w:val="52"/>
      <w:lang w:val="de-DE"/>
    </w:rPr>
  </w:style>
  <w:style w:type="paragraph" w:customStyle="1" w:styleId="Anhang2">
    <w:name w:val="Anhang 2"/>
    <w:basedOn w:val="berschrift2"/>
    <w:link w:val="Anhang2Zchn"/>
    <w:qFormat/>
    <w:rsid w:val="00B24EA3"/>
    <w:rPr>
      <w:rFonts w:ascii="Cambria" w:hAnsi="Cambria"/>
    </w:rPr>
  </w:style>
  <w:style w:type="paragraph" w:customStyle="1" w:styleId="Anhang3">
    <w:name w:val="Anhang 3"/>
    <w:basedOn w:val="berschrift3"/>
    <w:link w:val="Anhang3Zchn"/>
    <w:qFormat/>
    <w:rsid w:val="00B24EA3"/>
  </w:style>
  <w:style w:type="character" w:customStyle="1" w:styleId="Anhang2Zchn">
    <w:name w:val="Anhang 2 Zchn"/>
    <w:link w:val="Anhang2"/>
    <w:rsid w:val="00B24EA3"/>
    <w:rPr>
      <w:rFonts w:ascii="Cambria" w:eastAsia="MS Gothic" w:hAnsi="Cambria" w:cs="Times New Roman"/>
      <w:b/>
      <w:bCs/>
      <w:sz w:val="24"/>
      <w:szCs w:val="26"/>
      <w:lang w:val="de-DE"/>
    </w:rPr>
  </w:style>
  <w:style w:type="paragraph" w:customStyle="1" w:styleId="Anhang1">
    <w:name w:val="Anhang 1"/>
    <w:basedOn w:val="Standard"/>
    <w:link w:val="Anhang1Zchn"/>
    <w:qFormat/>
    <w:rsid w:val="006D50C2"/>
    <w:rPr>
      <w:rFonts w:ascii="Cambria" w:eastAsia="MS Gothic" w:hAnsi="Cambria"/>
      <w:b/>
      <w:bCs/>
      <w:color w:val="17365D"/>
      <w:sz w:val="28"/>
      <w:szCs w:val="28"/>
      <w:lang w:eastAsia="x-none"/>
    </w:rPr>
  </w:style>
  <w:style w:type="character" w:customStyle="1" w:styleId="Anhang3Zchn">
    <w:name w:val="Anhang 3 Zchn"/>
    <w:link w:val="Anhang3"/>
    <w:rsid w:val="00B24EA3"/>
    <w:rPr>
      <w:rFonts w:ascii="Cambria" w:eastAsia="MS Gothic" w:hAnsi="Cambria" w:cs="Times New Roman"/>
      <w:b/>
      <w:bCs/>
      <w:sz w:val="24"/>
      <w:lang w:val="de-DE"/>
    </w:rPr>
  </w:style>
  <w:style w:type="character" w:customStyle="1" w:styleId="Anhang1Zchn">
    <w:name w:val="Anhang 1 Zchn"/>
    <w:link w:val="Anhang1"/>
    <w:rsid w:val="006D50C2"/>
    <w:rPr>
      <w:rFonts w:ascii="Cambria" w:eastAsia="MS Gothic" w:hAnsi="Cambria" w:cs="Times New Roman"/>
      <w:b/>
      <w:bCs/>
      <w:color w:val="17365D"/>
      <w:sz w:val="28"/>
      <w:szCs w:val="28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6D39"/>
    <w:pPr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</w:rPr>
  </w:style>
  <w:style w:type="paragraph" w:styleId="Verzeichnis7">
    <w:name w:val="toc 7"/>
    <w:basedOn w:val="Standard"/>
    <w:next w:val="Standard"/>
    <w:autoRedefine/>
    <w:uiPriority w:val="39"/>
    <w:unhideWhenUsed/>
    <w:rsid w:val="00AB0913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AB0913"/>
    <w:pPr>
      <w:spacing w:after="100"/>
      <w:ind w:left="1680"/>
    </w:pPr>
  </w:style>
  <w:style w:type="paragraph" w:customStyle="1" w:styleId="berschriftohneIndex">
    <w:name w:val="Überschrift ohne Index"/>
    <w:basedOn w:val="berschrift1rm"/>
    <w:link w:val="berschriftohneIndexZchn"/>
    <w:qFormat/>
    <w:rsid w:val="0037522E"/>
  </w:style>
  <w:style w:type="character" w:customStyle="1" w:styleId="berschrift1rmZchn">
    <w:name w:val="Überschrift 1 röm. Zchn"/>
    <w:link w:val="berschrift1rm"/>
    <w:rsid w:val="00D4541F"/>
    <w:rPr>
      <w:rFonts w:ascii="Calibri" w:hAnsi="Calibri"/>
      <w:b/>
      <w:sz w:val="28"/>
      <w:lang w:val="en-US"/>
    </w:rPr>
  </w:style>
  <w:style w:type="character" w:customStyle="1" w:styleId="berschriftohneIndexZchn">
    <w:name w:val="Überschrift ohne Index Zchn"/>
    <w:link w:val="berschriftohneIndex"/>
    <w:rsid w:val="0037522E"/>
    <w:rPr>
      <w:rFonts w:ascii="Calibri" w:hAnsi="Calibri"/>
      <w:b/>
      <w:sz w:val="28"/>
      <w:lang w:val="en-US"/>
    </w:rPr>
  </w:style>
  <w:style w:type="paragraph" w:customStyle="1" w:styleId="Deckblattbeschriftung">
    <w:name w:val="Deckblattbeschriftung"/>
    <w:basedOn w:val="Standard"/>
    <w:link w:val="DeckblattbeschriftungZchn"/>
    <w:qFormat/>
    <w:rsid w:val="00076E05"/>
    <w:pPr>
      <w:spacing w:after="0"/>
    </w:pPr>
    <w:rPr>
      <w:rFonts w:ascii="Cambria" w:hAnsi="Cambria"/>
      <w:szCs w:val="20"/>
      <w:lang w:eastAsia="x-none"/>
    </w:rPr>
  </w:style>
  <w:style w:type="character" w:customStyle="1" w:styleId="DeckblattbeschriftungZchn">
    <w:name w:val="Deckblattbeschriftung Zchn"/>
    <w:link w:val="Deckblattbeschriftung"/>
    <w:rsid w:val="00076E05"/>
    <w:rPr>
      <w:rFonts w:ascii="Cambria" w:hAnsi="Cambria"/>
      <w:sz w:val="24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13C3"/>
    <w:pPr>
      <w:numPr>
        <w:ilvl w:val="1"/>
      </w:numPr>
    </w:pPr>
    <w:rPr>
      <w:rFonts w:eastAsia="MS Gothic"/>
      <w:i/>
      <w:iCs/>
      <w:color w:val="4F81BD"/>
      <w:spacing w:val="15"/>
      <w:szCs w:val="24"/>
      <w:lang w:eastAsia="x-none"/>
    </w:rPr>
  </w:style>
  <w:style w:type="character" w:customStyle="1" w:styleId="UntertitelZchn">
    <w:name w:val="Untertitel Zchn"/>
    <w:link w:val="Untertitel"/>
    <w:uiPriority w:val="11"/>
    <w:rsid w:val="00DF13C3"/>
    <w:rPr>
      <w:rFonts w:ascii="Calibri" w:eastAsia="MS Gothic" w:hAnsi="Calibri" w:cs="Times New Roman"/>
      <w:i/>
      <w:iCs/>
      <w:color w:val="4F81BD"/>
      <w:spacing w:val="15"/>
      <w:sz w:val="24"/>
      <w:szCs w:val="24"/>
      <w:lang w:val="de-DE"/>
    </w:rPr>
  </w:style>
  <w:style w:type="paragraph" w:customStyle="1" w:styleId="HeaderOdd">
    <w:name w:val="Header Odd"/>
    <w:basedOn w:val="KeinLeerraum"/>
    <w:qFormat/>
    <w:rsid w:val="001B2B8A"/>
    <w:pPr>
      <w:pBdr>
        <w:bottom w:val="single" w:sz="4" w:space="1" w:color="4F81BD"/>
      </w:pBdr>
      <w:jc w:val="right"/>
    </w:pPr>
    <w:rPr>
      <w:rFonts w:eastAsia="Times New Roman"/>
      <w:b/>
      <w:bCs/>
      <w:color w:val="1F497D"/>
      <w:sz w:val="20"/>
      <w:szCs w:val="23"/>
      <w:lang w:eastAsia="ja-JP"/>
    </w:rPr>
  </w:style>
  <w:style w:type="paragraph" w:styleId="KeinLeerraum">
    <w:name w:val="No Spacing"/>
    <w:uiPriority w:val="1"/>
    <w:qFormat/>
    <w:rsid w:val="001B2B8A"/>
    <w:pPr>
      <w:jc w:val="both"/>
    </w:pPr>
    <w:rPr>
      <w:sz w:val="24"/>
      <w:szCs w:val="22"/>
      <w:lang w:eastAsia="en-US"/>
    </w:rPr>
  </w:style>
  <w:style w:type="paragraph" w:customStyle="1" w:styleId="FooterEven">
    <w:name w:val="Footer Even"/>
    <w:basedOn w:val="Standard"/>
    <w:qFormat/>
    <w:rsid w:val="001B2B8A"/>
    <w:pPr>
      <w:pBdr>
        <w:top w:val="single" w:sz="4" w:space="1" w:color="4F81BD"/>
      </w:pBdr>
      <w:spacing w:after="180" w:line="264" w:lineRule="auto"/>
      <w:jc w:val="left"/>
    </w:pPr>
    <w:rPr>
      <w:rFonts w:eastAsia="Times New Roman"/>
      <w:color w:val="1F497D"/>
      <w:sz w:val="20"/>
      <w:szCs w:val="23"/>
      <w:lang w:eastAsia="ja-JP"/>
    </w:rPr>
  </w:style>
  <w:style w:type="paragraph" w:customStyle="1" w:styleId="FooterOdd">
    <w:name w:val="Footer Odd"/>
    <w:basedOn w:val="Standard"/>
    <w:qFormat/>
    <w:rsid w:val="001B2B8A"/>
    <w:pPr>
      <w:pBdr>
        <w:top w:val="single" w:sz="4" w:space="1" w:color="4F81BD"/>
      </w:pBdr>
      <w:spacing w:after="180" w:line="264" w:lineRule="auto"/>
      <w:jc w:val="right"/>
    </w:pPr>
    <w:rPr>
      <w:rFonts w:eastAsia="Times New Roman"/>
      <w:color w:val="1F497D"/>
      <w:sz w:val="20"/>
      <w:szCs w:val="23"/>
      <w:lang w:eastAsia="ja-JP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customStyle="1" w:styleId="ColorfulList-Accent11">
    <w:name w:val="Colorful List - Accent 11"/>
    <w:basedOn w:val="Standard"/>
    <w:uiPriority w:val="34"/>
    <w:qFormat/>
    <w:rsid w:val="004455EF"/>
    <w:pPr>
      <w:ind w:left="720"/>
      <w:contextualSpacing/>
    </w:pPr>
  </w:style>
  <w:style w:type="paragraph" w:customStyle="1" w:styleId="MediumGrid21">
    <w:name w:val="Medium Grid 21"/>
    <w:uiPriority w:val="1"/>
    <w:qFormat/>
    <w:rsid w:val="004455EF"/>
    <w:pPr>
      <w:jc w:val="both"/>
    </w:pPr>
    <w:rPr>
      <w:rFonts w:ascii="Cambria" w:hAnsi="Cambria"/>
      <w:sz w:val="24"/>
      <w:szCs w:val="2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5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Studium\Bachelorarbeit\Meine%20Bachelorarbeit\Vorlage_clas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28" ma:contentTypeDescription="Create a new document." ma:contentTypeScope="" ma:versionID="b667386d13c965381594d80a1f3f965c"/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9423123-7151-4EE5-8309-CEB28B0870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2E869B-F33F-4B17-BD42-81639718A1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BB0E2B-75BF-43C9-A062-84FA9A274A8B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E358543E-9E06-2F49-9B32-200D34CC6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C:\Studium\Bachelorarbeit\Meine Bachelorarbeit\Vorlage_clasen.dotx</Template>
  <TotalTime>0</TotalTime>
  <Pages>5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Clasen</dc:creator>
  <cp:keywords/>
  <cp:lastModifiedBy>Jan Bauer</cp:lastModifiedBy>
  <cp:revision>5</cp:revision>
  <cp:lastPrinted>2016-11-10T06:35:00Z</cp:lastPrinted>
  <dcterms:created xsi:type="dcterms:W3CDTF">2022-09-28T22:11:00Z</dcterms:created>
  <dcterms:modified xsi:type="dcterms:W3CDTF">2022-09-29T09:40:00Z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TC300008459990</vt:lpwstr>
  </property>
</Properties>
</file>